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17"/>
        <w:gridCol w:w="2801"/>
        <w:gridCol w:w="2693"/>
        <w:gridCol w:w="2976"/>
      </w:tblGrid>
      <w:tr w:rsidR="0026294F" w14:paraId="65FFCE68" w14:textId="77777777" w:rsidTr="00784E2C">
        <w:trPr>
          <w:trHeight w:val="1356"/>
        </w:trPr>
        <w:tc>
          <w:tcPr>
            <w:tcW w:w="3011" w:type="dxa"/>
            <w:gridSpan w:val="2"/>
            <w:vMerge w:val="restart"/>
          </w:tcPr>
          <w:p w14:paraId="45CF818C" w14:textId="293B671A" w:rsidR="00FA47BF" w:rsidRDefault="00390E04" w:rsidP="0026294F">
            <w:pPr>
              <w:tabs>
                <w:tab w:val="left" w:pos="2410"/>
              </w:tabs>
              <w:jc w:val="center"/>
            </w:pPr>
            <w:r w:rsidRPr="00390E04">
              <w:rPr>
                <w:noProof/>
              </w:rPr>
              <w:drawing>
                <wp:inline distT="0" distB="0" distL="0" distR="0" wp14:anchorId="66EF15AD" wp14:editId="02EA5518">
                  <wp:extent cx="1774825" cy="1770971"/>
                  <wp:effectExtent l="0" t="0" r="317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341" cy="183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gridSpan w:val="3"/>
          </w:tcPr>
          <w:p w14:paraId="3AEB0A88" w14:textId="7459FD01" w:rsidR="00FA47BF" w:rsidRPr="00455492" w:rsidRDefault="00FA47BF" w:rsidP="00455492">
            <w:pPr>
              <w:tabs>
                <w:tab w:val="center" w:pos="884"/>
                <w:tab w:val="left" w:pos="2410"/>
              </w:tabs>
              <w:spacing w:beforeLines="125" w:before="407" w:line="240" w:lineRule="exact"/>
              <w:rPr>
                <w:rFonts w:ascii="微软雅黑" w:eastAsia="微软雅黑" w:hAnsi="微软雅黑"/>
                <w:color w:val="595959" w:themeColor="text1" w:themeTint="A6"/>
                <w:sz w:val="44"/>
              </w:rPr>
            </w:pPr>
            <w:r>
              <w:rPr>
                <w:rFonts w:ascii="微软雅黑" w:eastAsia="微软雅黑" w:hAnsi="微软雅黑"/>
                <w:sz w:val="44"/>
              </w:rPr>
              <w:tab/>
            </w:r>
            <w:r w:rsidR="00455492">
              <w:rPr>
                <w:rFonts w:ascii="微软雅黑" w:eastAsia="微软雅黑" w:hAnsi="微软雅黑" w:hint="eastAsia"/>
                <w:sz w:val="44"/>
              </w:rPr>
              <w:t>赖辉</w:t>
            </w:r>
          </w:p>
        </w:tc>
      </w:tr>
      <w:tr w:rsidR="0026294F" w14:paraId="57DE35FE" w14:textId="77777777" w:rsidTr="00784E2C">
        <w:trPr>
          <w:trHeight w:val="725"/>
        </w:trPr>
        <w:tc>
          <w:tcPr>
            <w:tcW w:w="3011" w:type="dxa"/>
            <w:gridSpan w:val="2"/>
            <w:vMerge/>
          </w:tcPr>
          <w:p w14:paraId="219E652B" w14:textId="77777777" w:rsidR="00FA47BF" w:rsidRDefault="00FA47BF" w:rsidP="007D5224">
            <w:pPr>
              <w:tabs>
                <w:tab w:val="left" w:pos="2410"/>
              </w:tabs>
              <w:rPr>
                <w:noProof/>
              </w:rPr>
            </w:pPr>
          </w:p>
        </w:tc>
        <w:tc>
          <w:tcPr>
            <w:tcW w:w="2801" w:type="dxa"/>
            <w:vAlign w:val="center"/>
          </w:tcPr>
          <w:p w14:paraId="2484C24A" w14:textId="009C606D" w:rsidR="004513D5" w:rsidRPr="00326912" w:rsidRDefault="004513D5" w:rsidP="0026294F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/>
                <w:b/>
                <w:color w:val="595959" w:themeColor="text1" w:themeTint="A6"/>
                <w:spacing w:val="-5"/>
              </w:rPr>
            </w:pPr>
            <w:r w:rsidRPr="00326912">
              <w:rPr>
                <w:rFonts w:ascii="微软雅黑" w:eastAsia="微软雅黑" w:hAnsi="微软雅黑" w:hint="eastAsia"/>
                <w:b/>
                <w:color w:val="595959" w:themeColor="text1" w:themeTint="A6"/>
                <w:spacing w:val="-5"/>
              </w:rPr>
              <w:t>应聘岗位</w:t>
            </w:r>
            <w:r w:rsidRPr="00326912">
              <w:rPr>
                <w:rFonts w:ascii="微软雅黑" w:eastAsia="微软雅黑" w:hAnsi="微软雅黑"/>
                <w:b/>
                <w:color w:val="595959" w:themeColor="text1" w:themeTint="A6"/>
                <w:spacing w:val="-5"/>
              </w:rPr>
              <w:t xml:space="preserve">/ </w:t>
            </w:r>
            <w:r w:rsidR="004E59EE" w:rsidRPr="00326912">
              <w:rPr>
                <w:rFonts w:ascii="微软雅黑" w:eastAsia="微软雅黑" w:hAnsi="微软雅黑" w:hint="eastAsia"/>
                <w:b/>
                <w:color w:val="595959" w:themeColor="text1" w:themeTint="A6"/>
                <w:spacing w:val="-5"/>
              </w:rPr>
              <w:t>前端工程师</w:t>
            </w:r>
          </w:p>
          <w:p w14:paraId="549BDFFD" w14:textId="141E4FD3" w:rsidR="00FA47BF" w:rsidRPr="0026294F" w:rsidRDefault="004E59EE" w:rsidP="0026294F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（目前：Java工程师</w:t>
            </w:r>
            <w:r w:rsidR="004513D5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偏前端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）</w:t>
            </w:r>
          </w:p>
          <w:p w14:paraId="7AECBDAE" w14:textId="361EC7A9" w:rsidR="00FA47BF" w:rsidRPr="0026294F" w:rsidRDefault="00FA47BF" w:rsidP="0026294F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TEL/</w:t>
            </w:r>
            <w:r w:rsidR="0026294F" w:rsidRPr="0026294F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 xml:space="preserve"> </w:t>
            </w:r>
            <w:r w:rsidRPr="004513D5">
              <w:rPr>
                <w:rFonts w:ascii="微软雅黑" w:eastAsia="微软雅黑" w:hAnsi="微软雅黑" w:hint="eastAsia"/>
                <w:b/>
                <w:color w:val="7F7F7F" w:themeColor="text1" w:themeTint="80"/>
                <w:spacing w:val="-5"/>
                <w:sz w:val="16"/>
                <w:szCs w:val="16"/>
              </w:rPr>
              <w:t>1</w:t>
            </w:r>
            <w:r w:rsidR="005A58A2" w:rsidRPr="004513D5">
              <w:rPr>
                <w:rFonts w:ascii="微软雅黑" w:eastAsia="微软雅黑" w:hAnsi="微软雅黑" w:hint="eastAsia"/>
                <w:b/>
                <w:color w:val="7F7F7F" w:themeColor="text1" w:themeTint="80"/>
                <w:spacing w:val="-5"/>
                <w:sz w:val="16"/>
                <w:szCs w:val="16"/>
              </w:rPr>
              <w:t>5549405490</w:t>
            </w:r>
          </w:p>
          <w:p w14:paraId="6735B511" w14:textId="61EFE872" w:rsidR="00FA47BF" w:rsidRPr="0026294F" w:rsidRDefault="00FA47BF" w:rsidP="005148D1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pacing w:val="-5"/>
                <w:sz w:val="44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EMAIL/</w:t>
            </w:r>
            <w:r w:rsidR="0026294F" w:rsidRPr="0026294F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 xml:space="preserve"> </w:t>
            </w:r>
            <w:r w:rsidR="005148D1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kern w:val="0"/>
                <w:sz w:val="16"/>
                <w:szCs w:val="16"/>
              </w:rPr>
              <w:t>15549405490@163.com</w:t>
            </w:r>
          </w:p>
        </w:tc>
        <w:tc>
          <w:tcPr>
            <w:tcW w:w="2693" w:type="dxa"/>
            <w:vAlign w:val="center"/>
          </w:tcPr>
          <w:p w14:paraId="12704CEE" w14:textId="6CFB3832" w:rsidR="00FA47BF" w:rsidRPr="0026294F" w:rsidRDefault="00FA47BF" w:rsidP="0026294F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出生日期</w:t>
            </w:r>
            <w:r w:rsidR="00455492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>/ 1992.01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>.1</w:t>
            </w:r>
            <w:r w:rsidR="00455492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>7</w:t>
            </w:r>
          </w:p>
          <w:p w14:paraId="794414AF" w14:textId="77777777" w:rsidR="00FA47BF" w:rsidRPr="0026294F" w:rsidRDefault="00FA47BF" w:rsidP="0026294F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学</w:t>
            </w:r>
            <w:r w:rsidRPr="0026294F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 xml:space="preserve">    </w:t>
            </w: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历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 xml:space="preserve">/ </w:t>
            </w:r>
            <w:r w:rsidRPr="0026294F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sz w:val="18"/>
                <w:szCs w:val="18"/>
              </w:rPr>
              <w:t>大学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>本科</w:t>
            </w:r>
          </w:p>
          <w:p w14:paraId="5A9DAC29" w14:textId="77777777" w:rsidR="00FA47BF" w:rsidRPr="00326912" w:rsidRDefault="00FA47BF" w:rsidP="0026294F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毕业院校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 xml:space="preserve">/ </w:t>
            </w:r>
            <w:r w:rsidR="005148D1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sz w:val="18"/>
                <w:szCs w:val="18"/>
              </w:rPr>
              <w:t>华中科技大学</w:t>
            </w:r>
          </w:p>
          <w:p w14:paraId="43DA6FB1" w14:textId="4EBB0C7B" w:rsidR="00326912" w:rsidRPr="0026294F" w:rsidRDefault="00326912" w:rsidP="00326912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sz w:val="18"/>
                <w:szCs w:val="18"/>
              </w:rPr>
              <w:t>政治面貌／中共党员</w:t>
            </w:r>
          </w:p>
        </w:tc>
        <w:tc>
          <w:tcPr>
            <w:tcW w:w="2976" w:type="dxa"/>
            <w:vAlign w:val="center"/>
          </w:tcPr>
          <w:p w14:paraId="3092D334" w14:textId="77777777" w:rsidR="00326912" w:rsidRPr="00326912" w:rsidRDefault="00326912" w:rsidP="00326912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 w:rsidRPr="0026294F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>专</w:t>
            </w:r>
            <w:r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 xml:space="preserve">   </w:t>
            </w:r>
            <w:r w:rsidRPr="0026294F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>业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 xml:space="preserve">/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sz w:val="18"/>
                <w:szCs w:val="18"/>
              </w:rPr>
              <w:t>计算机科学与技术</w:t>
            </w:r>
          </w:p>
          <w:p w14:paraId="5CF5AC42" w14:textId="0BBD4657" w:rsidR="00FA47BF" w:rsidRPr="00326912" w:rsidRDefault="00326912" w:rsidP="00326912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 w:rsidRPr="00326912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英文</w:t>
            </w:r>
            <w:r w:rsidRPr="00326912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>水平</w:t>
            </w:r>
            <w:r w:rsidRPr="00326912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>/ CET6</w:t>
            </w:r>
          </w:p>
        </w:tc>
      </w:tr>
      <w:tr w:rsidR="00DD69CC" w14:paraId="224135FB" w14:textId="77777777" w:rsidTr="00784E2C">
        <w:trPr>
          <w:trHeight w:val="12781"/>
        </w:trPr>
        <w:tc>
          <w:tcPr>
            <w:tcW w:w="2694" w:type="dxa"/>
          </w:tcPr>
          <w:p w14:paraId="02CA3F33" w14:textId="77777777" w:rsidR="007D5224" w:rsidRPr="00C770D6" w:rsidRDefault="007D5224" w:rsidP="007D5224">
            <w:pPr>
              <w:tabs>
                <w:tab w:val="left" w:pos="2410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8787" w:type="dxa"/>
            <w:gridSpan w:val="4"/>
          </w:tcPr>
          <w:p w14:paraId="1E28FF21" w14:textId="272255CF" w:rsidR="00C770D6" w:rsidRPr="00C770D6" w:rsidRDefault="00C770D6" w:rsidP="0026294F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595959" w:themeColor="text1" w:themeTint="A6"/>
              </w:rPr>
            </w:pPr>
            <w:r w:rsidRPr="0026294F"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t>教育经历</w:t>
            </w:r>
          </w:p>
          <w:p w14:paraId="25D05B93" w14:textId="61F53FB2" w:rsidR="00C770D6" w:rsidRPr="00F917F7" w:rsidRDefault="00326912" w:rsidP="00F917F7">
            <w:pPr>
              <w:pStyle w:val="a7"/>
              <w:tabs>
                <w:tab w:val="left" w:pos="1734"/>
                <w:tab w:val="left" w:pos="4428"/>
              </w:tabs>
              <w:spacing w:line="320" w:lineRule="exact"/>
              <w:ind w:left="1734" w:firstLineChars="0" w:hanging="141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2011 – 2015</w:t>
            </w:r>
            <w:r w:rsidR="00F917F7"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华中科技大学  人民奖学金</w:t>
            </w:r>
            <w:r w:rsidR="00695B20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="0053177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校级优秀共青团员</w:t>
            </w:r>
          </w:p>
          <w:p w14:paraId="591DDFF1" w14:textId="408BD6AB" w:rsidR="00F917F7" w:rsidRPr="00C770D6" w:rsidRDefault="00CF54CC" w:rsidP="0026294F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  <w:t>工作经历</w:t>
            </w:r>
          </w:p>
          <w:p w14:paraId="6A251450" w14:textId="4A774F0E" w:rsidR="00F917F7" w:rsidRPr="00F917F7" w:rsidRDefault="00CF54CC" w:rsidP="00DD69CC">
            <w:pPr>
              <w:pStyle w:val="a7"/>
              <w:tabs>
                <w:tab w:val="left" w:pos="1734"/>
                <w:tab w:val="left" w:pos="4428"/>
              </w:tabs>
              <w:spacing w:after="120" w:line="280" w:lineRule="exact"/>
              <w:ind w:left="1736" w:rightChars="252" w:right="605" w:firstLineChars="0" w:hanging="1418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2015.</w:t>
            </w:r>
            <w:r w:rsidR="003E61F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8-2015.12</w:t>
            </w:r>
            <w:r w:rsidR="003E61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太极计算机股份有限公司</w:t>
            </w:r>
          </w:p>
          <w:p w14:paraId="2B893341" w14:textId="73196111" w:rsidR="00F917F7" w:rsidRDefault="003E61F7" w:rsidP="00DD69CC">
            <w:pPr>
              <w:pStyle w:val="a7"/>
              <w:tabs>
                <w:tab w:val="left" w:pos="1734"/>
                <w:tab w:val="left" w:pos="4428"/>
              </w:tabs>
              <w:spacing w:after="120" w:line="280" w:lineRule="exact"/>
              <w:ind w:left="1736" w:rightChars="252" w:right="605" w:firstLineChars="0" w:hanging="1418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2016.01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至今</w:t>
            </w:r>
            <w:r w:rsidR="00F917F7"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 xml:space="preserve"> 中软国际科技服务有限公司</w:t>
            </w:r>
          </w:p>
          <w:p w14:paraId="7660D3A3" w14:textId="0AF64E50" w:rsidR="00B85CAC" w:rsidRPr="00B85CAC" w:rsidRDefault="00B27E91" w:rsidP="00784E2C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 w:hint="eastAsia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  <w:t>工作经验</w:t>
            </w:r>
          </w:p>
          <w:p w14:paraId="26270617" w14:textId="16DEE898" w:rsidR="00B85CAC" w:rsidRDefault="00236655" w:rsidP="00784E2C">
            <w:pPr>
              <w:pStyle w:val="a7"/>
              <w:numPr>
                <w:ilvl w:val="0"/>
                <w:numId w:val="4"/>
              </w:numPr>
              <w:tabs>
                <w:tab w:val="left" w:pos="1734"/>
                <w:tab w:val="left" w:pos="4428"/>
              </w:tabs>
              <w:spacing w:before="125" w:after="50"/>
              <w:ind w:right="60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华为</w:t>
            </w:r>
            <w:r w:rsidR="00BE5E6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投标共享</w:t>
            </w:r>
            <w:r w:rsidR="002139C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管理系统</w:t>
            </w:r>
            <w:r w:rsidR="004812A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 w:rsidR="00FB5FE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承担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系统项目管理</w:t>
            </w:r>
            <w:r w:rsidR="008562B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（前后端）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，任务管理</w:t>
            </w:r>
            <w:r w:rsidR="008562B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（前后端）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以及</w:t>
            </w:r>
            <w:r w:rsidR="008562B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整个系统前端页面模板</w:t>
            </w:r>
            <w:r w:rsidR="000A4E9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等核心功能的开发；</w:t>
            </w:r>
          </w:p>
          <w:p w14:paraId="4D5B278E" w14:textId="3CC41FFF" w:rsidR="008562B6" w:rsidRDefault="000A4E9F" w:rsidP="008562B6">
            <w:pPr>
              <w:pStyle w:val="a7"/>
              <w:numPr>
                <w:ilvl w:val="0"/>
                <w:numId w:val="4"/>
              </w:numPr>
              <w:tabs>
                <w:tab w:val="left" w:pos="1734"/>
                <w:tab w:val="left" w:pos="4428"/>
              </w:tabs>
              <w:spacing w:after="120" w:line="280" w:lineRule="exact"/>
              <w:ind w:rightChars="252" w:right="60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比较熟练的使用jQuery以及JavaScript</w:t>
            </w:r>
            <w:r w:rsidR="00D27BB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进行前端页面的交互开发，</w:t>
            </w:r>
            <w:r w:rsidR="00784E2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会通过编写jQuery插件封装一些通用功能，</w:t>
            </w:r>
            <w:r w:rsidR="00BC6A3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能够使用html和</w:t>
            </w:r>
            <w:proofErr w:type="spellStart"/>
            <w:r w:rsidR="00BC6A3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css</w:t>
            </w:r>
            <w:proofErr w:type="spellEnd"/>
            <w:r w:rsidR="00BC6A3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完成需求规定的页面开发</w:t>
            </w:r>
            <w:r w:rsidR="00902DE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任务</w:t>
            </w:r>
            <w:r w:rsidR="00BC6A3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</w:p>
          <w:p w14:paraId="2E5F7148" w14:textId="41605F0D" w:rsidR="00D27BB6" w:rsidRDefault="00D27BB6" w:rsidP="008562B6">
            <w:pPr>
              <w:pStyle w:val="a7"/>
              <w:numPr>
                <w:ilvl w:val="0"/>
                <w:numId w:val="4"/>
              </w:numPr>
              <w:tabs>
                <w:tab w:val="left" w:pos="1734"/>
                <w:tab w:val="left" w:pos="4428"/>
              </w:tabs>
              <w:spacing w:after="120" w:line="280" w:lineRule="exact"/>
              <w:ind w:rightChars="252" w:right="60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能够熟练使用YUI框架中的组件进行前台开发</w:t>
            </w:r>
            <w:r w:rsidR="00BC6A3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</w:p>
          <w:p w14:paraId="33D79D0F" w14:textId="292B47C5" w:rsidR="00D27BB6" w:rsidRDefault="00D27BB6" w:rsidP="008562B6">
            <w:pPr>
              <w:pStyle w:val="a7"/>
              <w:numPr>
                <w:ilvl w:val="0"/>
                <w:numId w:val="4"/>
              </w:numPr>
              <w:tabs>
                <w:tab w:val="left" w:pos="1734"/>
                <w:tab w:val="left" w:pos="4428"/>
              </w:tabs>
              <w:spacing w:after="120" w:line="280" w:lineRule="exact"/>
              <w:ind w:rightChars="252" w:right="60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能够熟练使用</w:t>
            </w:r>
            <w:proofErr w:type="spellStart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FreeMarker</w:t>
            </w:r>
            <w:proofErr w:type="spellEnd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进行前台页面自定义模版开发</w:t>
            </w:r>
            <w:r w:rsidR="00BC6A3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</w:p>
          <w:p w14:paraId="7C6D266E" w14:textId="0BFB0952" w:rsidR="00BC6A33" w:rsidRPr="009552F4" w:rsidRDefault="00BC6A33" w:rsidP="008562B6">
            <w:pPr>
              <w:pStyle w:val="a7"/>
              <w:numPr>
                <w:ilvl w:val="0"/>
                <w:numId w:val="4"/>
              </w:numPr>
              <w:tabs>
                <w:tab w:val="left" w:pos="1734"/>
                <w:tab w:val="left" w:pos="4428"/>
              </w:tabs>
              <w:spacing w:after="120" w:line="280" w:lineRule="exact"/>
              <w:ind w:rightChars="252" w:right="60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 xml:space="preserve">能够比较熟练使用后台框架spring </w:t>
            </w:r>
            <w:proofErr w:type="spellStart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mvc</w:t>
            </w:r>
            <w:proofErr w:type="spellEnd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以及持久层框架</w:t>
            </w:r>
            <w:proofErr w:type="spellStart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 xml:space="preserve">进行后台逻辑的开发，对于spring </w:t>
            </w:r>
            <w:proofErr w:type="spellStart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mvc</w:t>
            </w:r>
            <w:proofErr w:type="spellEnd"/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的执行过程有一定了解。</w:t>
            </w:r>
          </w:p>
          <w:p w14:paraId="5C642D74" w14:textId="77777777" w:rsidR="00784E2C" w:rsidRPr="00784E2C" w:rsidRDefault="00B27E91" w:rsidP="00784E2C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</w:pPr>
            <w:r w:rsidRPr="0026294F"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t>特长爱好</w:t>
            </w:r>
          </w:p>
          <w:p w14:paraId="067026F0" w14:textId="0B5285BF" w:rsidR="00C25686" w:rsidRPr="00784E2C" w:rsidRDefault="00784E2C" w:rsidP="00784E2C">
            <w:pPr>
              <w:pStyle w:val="a7"/>
              <w:tabs>
                <w:tab w:val="left" w:pos="1734"/>
                <w:tab w:val="left" w:pos="4428"/>
              </w:tabs>
              <w:spacing w:before="125" w:after="50"/>
              <w:ind w:left="678" w:right="605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旅</w:t>
            </w:r>
            <w:r w:rsidRPr="00784E2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游，足球，家常烹饪</w:t>
            </w:r>
          </w:p>
          <w:p w14:paraId="216D4B01" w14:textId="56724213" w:rsidR="001E07F4" w:rsidRPr="0026294F" w:rsidRDefault="001E07F4" w:rsidP="00784E2C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26294F"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  <w:t>自我概述</w:t>
            </w:r>
          </w:p>
          <w:p w14:paraId="3F3653FF" w14:textId="5401D4BD" w:rsidR="00963FB3" w:rsidRPr="00963FB3" w:rsidRDefault="00C43743" w:rsidP="00963FB3">
            <w:pPr>
              <w:pStyle w:val="a7"/>
              <w:tabs>
                <w:tab w:val="left" w:pos="2301"/>
                <w:tab w:val="left" w:pos="4569"/>
              </w:tabs>
              <w:spacing w:line="380" w:lineRule="exact"/>
              <w:ind w:left="318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 </w:t>
            </w:r>
            <w:r w:rsidR="00963FB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1A3465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在工作中，</w:t>
            </w:r>
            <w:r w:rsidR="00963FB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与同事合作愉快，遇到困难以及有风险时能够主动承担责任和分担任务，对工作有责任心，近期连续几个项目版本代码量全组第一，连续几个项目版本获得项目组优秀员工称号；在技术学习方面，对前端有浓厚的兴趣，所以也希望能够专注的从事前端开发，对于新技术有很大的兴趣去学习；自我学习能力，能够比较迅速的上手使用到的技术，后期熟悉之后也会主动钻研；在生活中，喜欢交朋友，同周围人相处融洽。</w:t>
            </w:r>
          </w:p>
        </w:tc>
      </w:tr>
    </w:tbl>
    <w:p w14:paraId="049557ED" w14:textId="10704690" w:rsidR="00993A11" w:rsidRDefault="00993A11" w:rsidP="00D81FA4">
      <w:pPr>
        <w:widowControl/>
        <w:jc w:val="left"/>
        <w:rPr>
          <w:rFonts w:hint="eastAsia"/>
        </w:rPr>
      </w:pPr>
      <w:bookmarkStart w:id="0" w:name="_GoBack"/>
      <w:bookmarkEnd w:id="0"/>
    </w:p>
    <w:sectPr w:rsidR="00993A11" w:rsidSect="0026294F">
      <w:pgSz w:w="11900" w:h="16840"/>
      <w:pgMar w:top="565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28.15pt;height:28.95pt" o:bullet="t">
        <v:imagedata r:id="rId1" o:title="项目标 绿色圈"/>
      </v:shape>
    </w:pict>
  </w:numPicBullet>
  <w:abstractNum w:abstractNumId="0">
    <w:nsid w:val="27483142"/>
    <w:multiLevelType w:val="multilevel"/>
    <w:tmpl w:val="3B00CB24"/>
    <w:lvl w:ilvl="0">
      <w:start w:val="1"/>
      <w:numFmt w:val="bullet"/>
      <w:lvlText w:val=""/>
      <w:lvlPicBulletId w:val="0"/>
      <w:lvlJc w:val="left"/>
      <w:pPr>
        <w:ind w:left="592" w:hanging="48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52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2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2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92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72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52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32" w:hanging="480"/>
      </w:pPr>
      <w:rPr>
        <w:rFonts w:ascii="Wingdings" w:hAnsi="Wingdings" w:hint="default"/>
      </w:rPr>
    </w:lvl>
  </w:abstractNum>
  <w:abstractNum w:abstractNumId="1">
    <w:nsid w:val="2BB169E8"/>
    <w:multiLevelType w:val="hybridMultilevel"/>
    <w:tmpl w:val="3EF828B2"/>
    <w:lvl w:ilvl="0" w:tplc="837CC1C6">
      <w:start w:val="1"/>
      <w:numFmt w:val="decimal"/>
      <w:lvlText w:val="%1."/>
      <w:lvlJc w:val="left"/>
      <w:pPr>
        <w:ind w:left="67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8" w:hanging="480"/>
      </w:pPr>
    </w:lvl>
    <w:lvl w:ilvl="2" w:tplc="0409001B" w:tentative="1">
      <w:start w:val="1"/>
      <w:numFmt w:val="lowerRoman"/>
      <w:lvlText w:val="%3."/>
      <w:lvlJc w:val="right"/>
      <w:pPr>
        <w:ind w:left="1758" w:hanging="480"/>
      </w:pPr>
    </w:lvl>
    <w:lvl w:ilvl="3" w:tplc="0409000F" w:tentative="1">
      <w:start w:val="1"/>
      <w:numFmt w:val="decimal"/>
      <w:lvlText w:val="%4."/>
      <w:lvlJc w:val="left"/>
      <w:pPr>
        <w:ind w:left="2238" w:hanging="480"/>
      </w:pPr>
    </w:lvl>
    <w:lvl w:ilvl="4" w:tplc="04090019" w:tentative="1">
      <w:start w:val="1"/>
      <w:numFmt w:val="lowerLetter"/>
      <w:lvlText w:val="%5)"/>
      <w:lvlJc w:val="left"/>
      <w:pPr>
        <w:ind w:left="2718" w:hanging="480"/>
      </w:pPr>
    </w:lvl>
    <w:lvl w:ilvl="5" w:tplc="0409001B" w:tentative="1">
      <w:start w:val="1"/>
      <w:numFmt w:val="lowerRoman"/>
      <w:lvlText w:val="%6."/>
      <w:lvlJc w:val="right"/>
      <w:pPr>
        <w:ind w:left="3198" w:hanging="480"/>
      </w:pPr>
    </w:lvl>
    <w:lvl w:ilvl="6" w:tplc="0409000F" w:tentative="1">
      <w:start w:val="1"/>
      <w:numFmt w:val="decimal"/>
      <w:lvlText w:val="%7."/>
      <w:lvlJc w:val="left"/>
      <w:pPr>
        <w:ind w:left="3678" w:hanging="480"/>
      </w:pPr>
    </w:lvl>
    <w:lvl w:ilvl="7" w:tplc="04090019" w:tentative="1">
      <w:start w:val="1"/>
      <w:numFmt w:val="lowerLetter"/>
      <w:lvlText w:val="%8)"/>
      <w:lvlJc w:val="left"/>
      <w:pPr>
        <w:ind w:left="4158" w:hanging="480"/>
      </w:pPr>
    </w:lvl>
    <w:lvl w:ilvl="8" w:tplc="0409001B" w:tentative="1">
      <w:start w:val="1"/>
      <w:numFmt w:val="lowerRoman"/>
      <w:lvlText w:val="%9."/>
      <w:lvlJc w:val="right"/>
      <w:pPr>
        <w:ind w:left="4638" w:hanging="480"/>
      </w:pPr>
    </w:lvl>
  </w:abstractNum>
  <w:abstractNum w:abstractNumId="2">
    <w:nsid w:val="359C5E27"/>
    <w:multiLevelType w:val="hybridMultilevel"/>
    <w:tmpl w:val="CF1639B2"/>
    <w:lvl w:ilvl="0" w:tplc="BB265830">
      <w:start w:val="1"/>
      <w:numFmt w:val="bullet"/>
      <w:lvlText w:val=""/>
      <w:lvlPicBulletId w:val="0"/>
      <w:lvlJc w:val="left"/>
      <w:pPr>
        <w:ind w:left="905" w:hanging="48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>
    <w:nsid w:val="699B37D6"/>
    <w:multiLevelType w:val="hybridMultilevel"/>
    <w:tmpl w:val="B0D8FE34"/>
    <w:lvl w:ilvl="0" w:tplc="293ADD16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DB"/>
    <w:rsid w:val="00083088"/>
    <w:rsid w:val="000A4E9F"/>
    <w:rsid w:val="000E5711"/>
    <w:rsid w:val="00126C1C"/>
    <w:rsid w:val="001A3465"/>
    <w:rsid w:val="001D094C"/>
    <w:rsid w:val="001D18DB"/>
    <w:rsid w:val="001E07F4"/>
    <w:rsid w:val="001E3BBD"/>
    <w:rsid w:val="002139C1"/>
    <w:rsid w:val="00236655"/>
    <w:rsid w:val="0025515B"/>
    <w:rsid w:val="0026294F"/>
    <w:rsid w:val="002F267F"/>
    <w:rsid w:val="00326912"/>
    <w:rsid w:val="00390E04"/>
    <w:rsid w:val="003E61F7"/>
    <w:rsid w:val="003F7352"/>
    <w:rsid w:val="004513D5"/>
    <w:rsid w:val="00455492"/>
    <w:rsid w:val="004812A5"/>
    <w:rsid w:val="004E59EE"/>
    <w:rsid w:val="005148D1"/>
    <w:rsid w:val="00531777"/>
    <w:rsid w:val="00550C7F"/>
    <w:rsid w:val="005A58A2"/>
    <w:rsid w:val="00695B20"/>
    <w:rsid w:val="00740A38"/>
    <w:rsid w:val="0077106E"/>
    <w:rsid w:val="00782697"/>
    <w:rsid w:val="00784E2C"/>
    <w:rsid w:val="007D5224"/>
    <w:rsid w:val="00813678"/>
    <w:rsid w:val="00822A5C"/>
    <w:rsid w:val="008562B6"/>
    <w:rsid w:val="008945B6"/>
    <w:rsid w:val="008E3894"/>
    <w:rsid w:val="00902DEE"/>
    <w:rsid w:val="009552F4"/>
    <w:rsid w:val="00963FB3"/>
    <w:rsid w:val="00993A11"/>
    <w:rsid w:val="00A93014"/>
    <w:rsid w:val="00AF13AB"/>
    <w:rsid w:val="00B10F08"/>
    <w:rsid w:val="00B1202E"/>
    <w:rsid w:val="00B27E91"/>
    <w:rsid w:val="00B72657"/>
    <w:rsid w:val="00B85CAC"/>
    <w:rsid w:val="00BC6A33"/>
    <w:rsid w:val="00BE5E61"/>
    <w:rsid w:val="00C25686"/>
    <w:rsid w:val="00C415C3"/>
    <w:rsid w:val="00C43743"/>
    <w:rsid w:val="00C52238"/>
    <w:rsid w:val="00C73392"/>
    <w:rsid w:val="00C770D6"/>
    <w:rsid w:val="00CF54CC"/>
    <w:rsid w:val="00D06FE7"/>
    <w:rsid w:val="00D27BB6"/>
    <w:rsid w:val="00D45C33"/>
    <w:rsid w:val="00D52020"/>
    <w:rsid w:val="00D81FA4"/>
    <w:rsid w:val="00DA0EAD"/>
    <w:rsid w:val="00DD69CC"/>
    <w:rsid w:val="00DD70BF"/>
    <w:rsid w:val="00E27031"/>
    <w:rsid w:val="00F107FD"/>
    <w:rsid w:val="00F379CE"/>
    <w:rsid w:val="00F44B45"/>
    <w:rsid w:val="00F917F7"/>
    <w:rsid w:val="00FA47BF"/>
    <w:rsid w:val="00FB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DB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5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A47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melialee/Library/Containers/com.microsoft.Word/Data/Library/Caches/2052/TM96392475/&#35270;&#35273;&#35774;&#35745;&#24072;&#31616;&#21382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视觉设计师简历-应届.dotx</Template>
  <TotalTime>80</TotalTime>
  <Pages>2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1165619384@qq.com</dc:creator>
  <cp:keywords/>
  <dc:description/>
  <cp:lastModifiedBy>1165619384@qq.com</cp:lastModifiedBy>
  <cp:revision>22</cp:revision>
  <cp:lastPrinted>2015-11-19T11:08:00Z</cp:lastPrinted>
  <dcterms:created xsi:type="dcterms:W3CDTF">2017-08-07T15:09:00Z</dcterms:created>
  <dcterms:modified xsi:type="dcterms:W3CDTF">2017-08-08T14:20:00Z</dcterms:modified>
</cp:coreProperties>
</file>